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52CF2" w14:textId="77777777" w:rsidR="00AC1B0F" w:rsidRDefault="00AC1B0F" w:rsidP="007440F6"/>
    <w:p w14:paraId="7A5A3AB8" w14:textId="721A28A8" w:rsidR="005D6F63" w:rsidRPr="0099009C" w:rsidRDefault="003909E1" w:rsidP="005D6F63">
      <w:pPr>
        <w:jc w:val="center"/>
        <w:rPr>
          <w:rFonts w:cs="Tahoma"/>
          <w:b/>
          <w:bCs/>
          <w:caps/>
          <w:sz w:val="22"/>
          <w:szCs w:val="20"/>
          <w:u w:val="single"/>
        </w:rPr>
      </w:pPr>
      <w:r w:rsidRPr="0099009C">
        <w:rPr>
          <w:rFonts w:cs="Tahoma"/>
          <w:b/>
          <w:bCs/>
          <w:caps/>
          <w:sz w:val="22"/>
          <w:szCs w:val="20"/>
          <w:u w:val="single"/>
        </w:rPr>
        <w:t>pANDAS</w:t>
      </w:r>
    </w:p>
    <w:p w14:paraId="728B99F4" w14:textId="77777777" w:rsidR="005D6F63" w:rsidRDefault="005D6F63" w:rsidP="005D6F63"/>
    <w:p w14:paraId="7E311775" w14:textId="77777777" w:rsidR="003909E1" w:rsidRDefault="003909E1" w:rsidP="003909E1">
      <w:pPr>
        <w:pStyle w:val="NormalWeb"/>
      </w:pPr>
      <w:r w:rsidRPr="003909E1">
        <w:rPr>
          <w:szCs w:val="20"/>
        </w:rPr>
        <w:t>Pandas es una biblioteca muy popular para el análisis y manipulación de datos en</w:t>
      </w:r>
      <w:r>
        <w:t xml:space="preserve"> Python.</w:t>
      </w:r>
    </w:p>
    <w:p w14:paraId="3C5DCFA0" w14:textId="77777777" w:rsidR="003909E1" w:rsidRDefault="003909E1" w:rsidP="003909E1">
      <w:pPr>
        <w:spacing w:before="240" w:after="240"/>
        <w:jc w:val="both"/>
      </w:pPr>
      <w:r>
        <w:t xml:space="preserve">Documentación oficial de Pandas para conocer más detalles y ejemplos: </w:t>
      </w:r>
      <w:hyperlink r:id="rId8">
        <w:r>
          <w:rPr>
            <w:color w:val="1155CC"/>
            <w:u w:val="single"/>
          </w:rPr>
          <w:t>https://pandas.pydata.org/docs/</w:t>
        </w:r>
      </w:hyperlink>
    </w:p>
    <w:p w14:paraId="75F30B28" w14:textId="77777777" w:rsidR="003909E1" w:rsidRPr="003909E1" w:rsidRDefault="003909E1" w:rsidP="003909E1">
      <w:pPr>
        <w:pStyle w:val="NormalWeb"/>
        <w:rPr>
          <w:szCs w:val="20"/>
        </w:rPr>
      </w:pPr>
    </w:p>
    <w:p w14:paraId="07FFFC2A" w14:textId="3F130E91" w:rsidR="003909E1" w:rsidRPr="003909E1" w:rsidRDefault="003909E1" w:rsidP="003909E1">
      <w:pPr>
        <w:pStyle w:val="NormalWeb"/>
        <w:rPr>
          <w:szCs w:val="20"/>
        </w:rPr>
      </w:pPr>
      <w:r w:rsidRPr="003909E1">
        <w:rPr>
          <w:szCs w:val="20"/>
        </w:rPr>
        <w:t>Aquí se enumeran las principales características y funcionalidades que ofrece:</w:t>
      </w:r>
    </w:p>
    <w:p w14:paraId="027989D7" w14:textId="77777777" w:rsidR="003909E1" w:rsidRDefault="003909E1" w:rsidP="003909E1">
      <w:pPr>
        <w:spacing w:before="240" w:after="240"/>
        <w:jc w:val="both"/>
      </w:pPr>
      <w:r>
        <w:t xml:space="preserve"> </w:t>
      </w:r>
    </w:p>
    <w:p w14:paraId="0BA9A186" w14:textId="1D510F2E" w:rsidR="003909E1" w:rsidRDefault="003909E1" w:rsidP="003909E1">
      <w:pPr>
        <w:spacing w:before="240" w:after="240"/>
        <w:jc w:val="both"/>
      </w:pPr>
      <w:r>
        <w:rPr>
          <w:b/>
        </w:rPr>
        <w:t>Estructuras de datos</w:t>
      </w:r>
      <w:r>
        <w:t xml:space="preserve">: pandas proporciona dos estructuras de datos principales: Series y </w:t>
      </w:r>
      <w:proofErr w:type="spellStart"/>
      <w:r>
        <w:t>DataFrame</w:t>
      </w:r>
      <w:proofErr w:type="spellEnd"/>
      <w:r>
        <w:t xml:space="preserve">. Una Serie es un </w:t>
      </w:r>
      <w:r w:rsidR="0099009C">
        <w:t>array</w:t>
      </w:r>
      <w:r>
        <w:t xml:space="preserve"> unidimensional con etiquetas, mientras que un </w:t>
      </w:r>
      <w:proofErr w:type="spellStart"/>
      <w:r>
        <w:t>DataFrame</w:t>
      </w:r>
      <w:proofErr w:type="spellEnd"/>
      <w:r>
        <w:t xml:space="preserve"> es una estructura tabular bidimensional similar a una tabla de base de datos. </w:t>
      </w:r>
    </w:p>
    <w:p w14:paraId="05A64FCD" w14:textId="77777777" w:rsidR="003909E1" w:rsidRDefault="003909E1" w:rsidP="003909E1">
      <w:pPr>
        <w:spacing w:before="240" w:after="240"/>
        <w:jc w:val="both"/>
      </w:pPr>
      <w:r>
        <w:rPr>
          <w:b/>
        </w:rPr>
        <w:t>Lectura y escritura de datos</w:t>
      </w:r>
      <w:r>
        <w:t xml:space="preserve">: pandas permite leer datos desde una variedad de fuentes, como archivos CSV, Excel, bases de datos SQL, archivos JSON, entre otros. También es posible escribir los datos en diferentes formatos. </w:t>
      </w:r>
    </w:p>
    <w:p w14:paraId="585025D5" w14:textId="77777777" w:rsidR="003909E1" w:rsidRDefault="003909E1" w:rsidP="003909E1">
      <w:pPr>
        <w:spacing w:before="240" w:after="240"/>
        <w:jc w:val="both"/>
      </w:pPr>
      <w:r>
        <w:rPr>
          <w:b/>
        </w:rPr>
        <w:t>Manipulación de datos</w:t>
      </w:r>
      <w:r>
        <w:t xml:space="preserve">: pandas ofrece una amplia gama de herramientas para manipular y transformar datos. Puedes filtrar, ordenar, agrupar, fusionar y unir datos, así como realizar cálculos estadísticos y operaciones matemáticas en ellos. </w:t>
      </w:r>
    </w:p>
    <w:p w14:paraId="15C83A12" w14:textId="77777777" w:rsidR="003909E1" w:rsidRDefault="003909E1" w:rsidP="003909E1">
      <w:pPr>
        <w:spacing w:before="240" w:after="240"/>
        <w:jc w:val="both"/>
      </w:pPr>
      <w:r>
        <w:rPr>
          <w:b/>
        </w:rPr>
        <w:t>Indexación y selección de datos</w:t>
      </w:r>
      <w:r>
        <w:t xml:space="preserve">: pandas proporciona una variedad de métodos para seleccionar y acceder a datos dentro de las estructuras. Puedes indexar por etiquetas, posiciones, condiciones booleanas y utilizar expresiones lógicas y aritméticas para filtrar los datos. </w:t>
      </w:r>
    </w:p>
    <w:p w14:paraId="3D688162" w14:textId="77777777" w:rsidR="003909E1" w:rsidRDefault="003909E1" w:rsidP="003909E1">
      <w:pPr>
        <w:spacing w:before="240" w:after="240"/>
        <w:jc w:val="both"/>
      </w:pPr>
      <w:r>
        <w:rPr>
          <w:b/>
        </w:rPr>
        <w:t>Limpieza y preprocesamiento de datos</w:t>
      </w:r>
      <w:r>
        <w:t xml:space="preserve">: pandas facilita la detección y manejo de valores faltantes, datos duplicados, valores atípicos y otros problemas comunes en los conjuntos de datos. También puedes aplicar transformaciones y normalizaciones a tus datos. </w:t>
      </w:r>
    </w:p>
    <w:p w14:paraId="6D3852F5" w14:textId="77777777" w:rsidR="003909E1" w:rsidRDefault="003909E1" w:rsidP="003909E1">
      <w:pPr>
        <w:spacing w:before="240" w:after="240"/>
        <w:jc w:val="both"/>
      </w:pPr>
      <w:r>
        <w:rPr>
          <w:b/>
        </w:rPr>
        <w:t>Operaciones numéricas y estadísticas</w:t>
      </w:r>
      <w:r>
        <w:t xml:space="preserve">: pandas incluye funciones y métodos para realizar cálculos estadísticos y operaciones matemáticas en los datos, como promedios, sumas, desviaciones estándar, correlaciones y más. </w:t>
      </w:r>
    </w:p>
    <w:p w14:paraId="24D37059" w14:textId="77777777" w:rsidR="003909E1" w:rsidRDefault="003909E1" w:rsidP="003909E1">
      <w:pPr>
        <w:spacing w:before="240" w:after="240"/>
        <w:jc w:val="both"/>
      </w:pPr>
      <w:r>
        <w:rPr>
          <w:b/>
        </w:rPr>
        <w:t>Visualización de datos</w:t>
      </w:r>
      <w:r>
        <w:t xml:space="preserve">: pandas se integra con bibliotecas de visualización como </w:t>
      </w:r>
      <w:proofErr w:type="spellStart"/>
      <w:r>
        <w:t>matplotlib</w:t>
      </w:r>
      <w:proofErr w:type="spellEnd"/>
      <w:r>
        <w:t xml:space="preserve"> y ofrece métodos simples para crear gráficos y visualizaciones directamente desde los datos en un </w:t>
      </w:r>
      <w:proofErr w:type="spellStart"/>
      <w:r>
        <w:t>DataFrame</w:t>
      </w:r>
      <w:proofErr w:type="spellEnd"/>
      <w:r>
        <w:t xml:space="preserve"> o Serie. </w:t>
      </w:r>
    </w:p>
    <w:p w14:paraId="5E89DD2C" w14:textId="77777777" w:rsidR="003909E1" w:rsidRDefault="003909E1" w:rsidP="003909E1">
      <w:pPr>
        <w:spacing w:before="240" w:after="240"/>
        <w:jc w:val="both"/>
      </w:pPr>
      <w:r>
        <w:rPr>
          <w:b/>
        </w:rPr>
        <w:t>Integración con otras bibliotecas</w:t>
      </w:r>
      <w:r>
        <w:t xml:space="preserve">: pandas se integra bien con otras bibliotecas populares de Python, como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 y </w:t>
      </w:r>
      <w:proofErr w:type="spellStart"/>
      <w:r>
        <w:t>matplotlib</w:t>
      </w:r>
      <w:proofErr w:type="spellEnd"/>
      <w:r>
        <w:t>, lo que permite un análisis y visualización de datos más potente y eficiente.</w:t>
      </w:r>
    </w:p>
    <w:p w14:paraId="69F6CED4" w14:textId="77777777" w:rsidR="003909E1" w:rsidRPr="0099009C" w:rsidRDefault="003909E1" w:rsidP="003909E1">
      <w:pPr>
        <w:pStyle w:val="Ttulo1"/>
        <w:spacing w:before="240" w:after="240"/>
        <w:jc w:val="both"/>
        <w:rPr>
          <w:lang w:val="es-ES"/>
        </w:rPr>
      </w:pPr>
      <w:bookmarkStart w:id="0" w:name="_16b8bmvuxfhm" w:colFirst="0" w:colLast="0"/>
      <w:bookmarkEnd w:id="0"/>
      <w:r w:rsidRPr="0099009C">
        <w:rPr>
          <w:lang w:val="es-ES"/>
        </w:rPr>
        <w:br w:type="page"/>
      </w:r>
    </w:p>
    <w:p w14:paraId="3C697FCB" w14:textId="77777777" w:rsidR="003909E1" w:rsidRPr="0099009C" w:rsidRDefault="003909E1" w:rsidP="003909E1">
      <w:pPr>
        <w:pStyle w:val="Ttulo1"/>
        <w:spacing w:before="240" w:after="240"/>
        <w:jc w:val="both"/>
        <w:rPr>
          <w:sz w:val="28"/>
          <w:szCs w:val="36"/>
          <w:lang w:val="es-ES"/>
        </w:rPr>
      </w:pPr>
      <w:bookmarkStart w:id="1" w:name="_7baj8cd0fdta" w:colFirst="0" w:colLast="0"/>
      <w:bookmarkEnd w:id="1"/>
      <w:r w:rsidRPr="0099009C">
        <w:rPr>
          <w:sz w:val="28"/>
          <w:szCs w:val="36"/>
          <w:lang w:val="es-ES"/>
        </w:rPr>
        <w:lastRenderedPageBreak/>
        <w:t>Ejemplos de uso</w:t>
      </w:r>
    </w:p>
    <w:p w14:paraId="3658745A" w14:textId="77777777" w:rsidR="003909E1" w:rsidRDefault="003909E1" w:rsidP="003909E1">
      <w:pPr>
        <w:spacing w:before="240" w:after="240"/>
        <w:jc w:val="both"/>
      </w:pPr>
      <w:r>
        <w:t xml:space="preserve">A continuación, te presento algunas de las principales funcionalidades de Pandas junto con ejemplos: </w:t>
      </w:r>
    </w:p>
    <w:p w14:paraId="7A745FDB" w14:textId="77777777" w:rsidR="003909E1" w:rsidRDefault="003909E1" w:rsidP="003909E1">
      <w:pPr>
        <w:pStyle w:val="Ttulo2"/>
        <w:spacing w:before="240" w:after="240"/>
        <w:jc w:val="both"/>
      </w:pPr>
      <w:bookmarkStart w:id="2" w:name="_osq1dok2y3ex" w:colFirst="0" w:colLast="0"/>
      <w:bookmarkEnd w:id="2"/>
      <w:r>
        <w:t xml:space="preserve">Creación y manipulación de </w:t>
      </w:r>
      <w:proofErr w:type="spellStart"/>
      <w:r>
        <w:t>DataFrames</w:t>
      </w:r>
      <w:proofErr w:type="spellEnd"/>
    </w:p>
    <w:p w14:paraId="6947D526" w14:textId="77777777" w:rsidR="00CC5C29" w:rsidRDefault="00CC5C29" w:rsidP="00CC5C29"/>
    <w:p w14:paraId="52C012D9" w14:textId="77777777" w:rsidR="00CC5C29" w:rsidRDefault="00CC5C29" w:rsidP="00CC5C29"/>
    <w:p w14:paraId="6B99958D" w14:textId="457DBB1A" w:rsidR="00CC5C29" w:rsidRDefault="00CC5C29" w:rsidP="00CC5C29">
      <w:pPr>
        <w:jc w:val="center"/>
      </w:pPr>
      <w:r>
        <w:rPr>
          <w:noProof/>
        </w:rPr>
        <w:drawing>
          <wp:inline distT="0" distB="0" distL="0" distR="0" wp14:anchorId="4F67EF25" wp14:editId="572AF736">
            <wp:extent cx="2979420" cy="3832860"/>
            <wp:effectExtent l="19050" t="19050" r="11430" b="152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832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571301" w14:textId="77777777" w:rsidR="00CC5C29" w:rsidRDefault="00CC5C29" w:rsidP="00CC5C29">
      <w:pPr>
        <w:jc w:val="center"/>
      </w:pPr>
    </w:p>
    <w:p w14:paraId="2FB02853" w14:textId="77777777" w:rsidR="00CC5C29" w:rsidRDefault="00CC5C29" w:rsidP="00CC5C29">
      <w:pPr>
        <w:jc w:val="center"/>
      </w:pPr>
    </w:p>
    <w:p w14:paraId="0A5F9B75" w14:textId="77777777" w:rsidR="00CC5C29" w:rsidRDefault="00CC5C29" w:rsidP="00CC5C29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Crear un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t xml:space="preserve"> a partir de un diccionario</w:t>
      </w:r>
      <w:r>
        <w:rPr>
          <w:color w:val="808080"/>
        </w:rPr>
        <w:br/>
      </w:r>
      <w:r>
        <w:rPr>
          <w:color w:val="A9B7C6"/>
        </w:rPr>
        <w:t>datos = {</w:t>
      </w:r>
      <w:r>
        <w:rPr>
          <w:color w:val="6A8759"/>
        </w:rPr>
        <w:t>'Nombre'</w:t>
      </w:r>
      <w:r>
        <w:rPr>
          <w:color w:val="A9B7C6"/>
        </w:rPr>
        <w:t>: [</w:t>
      </w:r>
      <w:r>
        <w:rPr>
          <w:color w:val="6A8759"/>
        </w:rPr>
        <w:t>'Benito'</w:t>
      </w:r>
      <w:r>
        <w:rPr>
          <w:color w:val="CC7832"/>
        </w:rPr>
        <w:t xml:space="preserve">, </w:t>
      </w:r>
      <w:r>
        <w:rPr>
          <w:color w:val="6A8759"/>
        </w:rPr>
        <w:t>'Andrea'</w:t>
      </w:r>
      <w:r>
        <w:rPr>
          <w:color w:val="CC7832"/>
        </w:rPr>
        <w:t xml:space="preserve">, </w:t>
      </w:r>
      <w:r>
        <w:rPr>
          <w:color w:val="6A8759"/>
        </w:rPr>
        <w:t>'Floro'</w:t>
      </w:r>
      <w:r>
        <w:rPr>
          <w:color w:val="CC7832"/>
        </w:rPr>
        <w:t xml:space="preserve">, </w:t>
      </w:r>
      <w:r>
        <w:rPr>
          <w:color w:val="6A8759"/>
        </w:rPr>
        <w:t>'María'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'Edad'</w:t>
      </w:r>
      <w:r>
        <w:rPr>
          <w:color w:val="A9B7C6"/>
        </w:rPr>
        <w:t>: [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'Ciudad'</w:t>
      </w:r>
      <w:r>
        <w:rPr>
          <w:color w:val="A9B7C6"/>
        </w:rPr>
        <w:t>: [</w:t>
      </w:r>
      <w:r>
        <w:rPr>
          <w:color w:val="6A8759"/>
        </w:rPr>
        <w:t>'Madrid'</w:t>
      </w:r>
      <w:r>
        <w:rPr>
          <w:color w:val="CC7832"/>
        </w:rPr>
        <w:t xml:space="preserve">, </w:t>
      </w:r>
      <w:r>
        <w:rPr>
          <w:color w:val="6A8759"/>
        </w:rPr>
        <w:t>'Barcelona'</w:t>
      </w:r>
      <w:r>
        <w:rPr>
          <w:color w:val="CC7832"/>
        </w:rPr>
        <w:t xml:space="preserve">, </w:t>
      </w:r>
      <w:r>
        <w:rPr>
          <w:color w:val="6A8759"/>
        </w:rPr>
        <w:t>'Sevilla'</w:t>
      </w:r>
      <w:r>
        <w:rPr>
          <w:color w:val="CC7832"/>
        </w:rPr>
        <w:t xml:space="preserve">, </w:t>
      </w:r>
      <w:r>
        <w:rPr>
          <w:color w:val="6A8759"/>
        </w:rPr>
        <w:t>'Valencia'</w:t>
      </w:r>
      <w:r>
        <w:rPr>
          <w:color w:val="A9B7C6"/>
        </w:rPr>
        <w:t>]}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(datos)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Mostrar el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*** DATA FRAME ***'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Filtrar filas basado en una condición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*** DATA FRAME FILTRADO ***'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df_filtrado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'Edad'</w:t>
      </w:r>
      <w:r>
        <w:rPr>
          <w:color w:val="A9B7C6"/>
        </w:rPr>
        <w:t xml:space="preserve">] &gt; 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df_filtrado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lastRenderedPageBreak/>
        <w:t xml:space="preserve"># Ordenar el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t xml:space="preserve"> por una columna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*** DATA FRAME ORDENADO POR EDAD ***'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df_ordenado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df.sort_values</w:t>
      </w:r>
      <w:proofErr w:type="spellEnd"/>
      <w:r>
        <w:rPr>
          <w:color w:val="A9B7C6"/>
        </w:rPr>
        <w:t>(</w:t>
      </w:r>
      <w:r>
        <w:rPr>
          <w:color w:val="6A8759"/>
        </w:rPr>
        <w:t>'Edad'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df_ordenado</w:t>
      </w:r>
      <w:proofErr w:type="spellEnd"/>
      <w:r>
        <w:rPr>
          <w:color w:val="A9B7C6"/>
        </w:rPr>
        <w:t>)</w:t>
      </w:r>
    </w:p>
    <w:p w14:paraId="07F392C6" w14:textId="77777777" w:rsidR="00CC5C29" w:rsidRDefault="00CC5C29" w:rsidP="00CC5C29"/>
    <w:p w14:paraId="33F9C568" w14:textId="77777777" w:rsidR="00CC5C29" w:rsidRDefault="00CC5C29" w:rsidP="00CC5C29"/>
    <w:p w14:paraId="5C1575BA" w14:textId="77777777" w:rsidR="00CC5C29" w:rsidRDefault="00CC5C29" w:rsidP="00CC5C29"/>
    <w:p w14:paraId="309A065F" w14:textId="28CB3C97" w:rsidR="00086188" w:rsidRDefault="00914FD8" w:rsidP="001D4018">
      <w:pPr>
        <w:pStyle w:val="Ttulo2"/>
        <w:spacing w:before="240" w:after="240"/>
        <w:jc w:val="both"/>
      </w:pPr>
      <w:r>
        <w:t xml:space="preserve">Lectura de archivos </w:t>
      </w:r>
      <w:proofErr w:type="spellStart"/>
      <w:r>
        <w:t>csv</w:t>
      </w:r>
      <w:proofErr w:type="spellEnd"/>
    </w:p>
    <w:p w14:paraId="6A6502DD" w14:textId="76CFEDA5" w:rsidR="001D4018" w:rsidRDefault="001D4018" w:rsidP="001D4018">
      <w:r>
        <w:t xml:space="preserve">Haciendo uso del siguiente archivo </w:t>
      </w:r>
      <w:proofErr w:type="spellStart"/>
      <w:r>
        <w:t>csv</w:t>
      </w:r>
      <w:proofErr w:type="spellEnd"/>
    </w:p>
    <w:p w14:paraId="48D66A7C" w14:textId="77777777" w:rsidR="001D4018" w:rsidRDefault="001D4018" w:rsidP="001D4018"/>
    <w:p w14:paraId="331E7F6A" w14:textId="21DCB819" w:rsidR="001D4018" w:rsidRDefault="001D4018" w:rsidP="001D4018">
      <w:r>
        <w:rPr>
          <w:noProof/>
        </w:rPr>
        <w:drawing>
          <wp:inline distT="0" distB="0" distL="0" distR="0" wp14:anchorId="4E745660" wp14:editId="66403F4F">
            <wp:extent cx="5394960" cy="4533900"/>
            <wp:effectExtent l="19050" t="19050" r="15240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3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E0FDE7" w14:textId="77777777" w:rsidR="001D4018" w:rsidRDefault="001D4018" w:rsidP="001D4018"/>
    <w:p w14:paraId="3F0DEFC6" w14:textId="0D2D98D3" w:rsidR="001D4018" w:rsidRDefault="001D4018" w:rsidP="001D4018">
      <w:r>
        <w:t xml:space="preserve">Desarrollar una aplicación que nos genere un </w:t>
      </w:r>
      <w:proofErr w:type="spellStart"/>
      <w:r>
        <w:t>Dataframe</w:t>
      </w:r>
      <w:proofErr w:type="spellEnd"/>
      <w:r>
        <w:t xml:space="preserve"> y podamos consultar los datos:</w:t>
      </w:r>
    </w:p>
    <w:p w14:paraId="76D4F73F" w14:textId="77777777" w:rsidR="001D4018" w:rsidRDefault="001D4018" w:rsidP="001D4018"/>
    <w:p w14:paraId="153E1ABF" w14:textId="2910D385" w:rsidR="001D4018" w:rsidRDefault="001D4018" w:rsidP="001D4018">
      <w:r>
        <w:rPr>
          <w:noProof/>
        </w:rPr>
        <w:lastRenderedPageBreak/>
        <w:drawing>
          <wp:inline distT="0" distB="0" distL="0" distR="0" wp14:anchorId="355FB7FC" wp14:editId="5B4CF9D7">
            <wp:extent cx="5478780" cy="38404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7C3C" w14:textId="30A8F63B" w:rsidR="001D4018" w:rsidRDefault="004D2D7A" w:rsidP="001D4018">
      <w:r>
        <w:rPr>
          <w:noProof/>
        </w:rPr>
        <w:drawing>
          <wp:inline distT="0" distB="0" distL="0" distR="0" wp14:anchorId="4EBEE460" wp14:editId="34AC575B">
            <wp:extent cx="5486400" cy="31318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B622" w14:textId="48D97BE6" w:rsidR="006F7DE3" w:rsidRDefault="006F7DE3">
      <w:r>
        <w:br w:type="page"/>
      </w:r>
    </w:p>
    <w:p w14:paraId="5A73155F" w14:textId="77777777" w:rsidR="004D2D7A" w:rsidRDefault="004D2D7A" w:rsidP="001D4018"/>
    <w:p w14:paraId="2F90837E" w14:textId="77777777" w:rsidR="004D2D7A" w:rsidRDefault="004D2D7A" w:rsidP="001D4018"/>
    <w:p w14:paraId="4740E06C" w14:textId="77777777" w:rsidR="006F7DE3" w:rsidRDefault="006F7DE3" w:rsidP="006F7DE3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Cargar datos desde un archivo CSV</w:t>
      </w:r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'datos.csv'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Mostrar el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*** DATA FRAME ***'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*** PRIMERAS 10 FILAS ***'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df.head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*** DICCIONARIO ***'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6A8759"/>
        </w:rPr>
        <w:t>'''</w:t>
      </w:r>
      <w:r>
        <w:rPr>
          <w:color w:val="6A8759"/>
        </w:rPr>
        <w:br/>
        <w:t xml:space="preserve">Convertir el </w:t>
      </w:r>
      <w:proofErr w:type="spellStart"/>
      <w:r>
        <w:rPr>
          <w:color w:val="6A8759"/>
        </w:rPr>
        <w:t>DataFrame</w:t>
      </w:r>
      <w:proofErr w:type="spellEnd"/>
      <w:r>
        <w:rPr>
          <w:color w:val="6A8759"/>
        </w:rPr>
        <w:t xml:space="preserve"> en un diccionario de registros</w:t>
      </w:r>
      <w:r>
        <w:rPr>
          <w:color w:val="6A8759"/>
        </w:rPr>
        <w:br/>
        <w:t>Cada registro es un diccionario con:</w:t>
      </w:r>
      <w:r>
        <w:rPr>
          <w:color w:val="6A8759"/>
        </w:rPr>
        <w:br/>
        <w:t>* claves correspondientes a los nombres de las columnas</w:t>
      </w:r>
      <w:r>
        <w:rPr>
          <w:color w:val="6A8759"/>
        </w:rPr>
        <w:br/>
        <w:t>* valores correspondientes a los datos de cada fila.</w:t>
      </w:r>
      <w:r>
        <w:rPr>
          <w:color w:val="6A8759"/>
        </w:rPr>
        <w:br/>
        <w:t>'''</w:t>
      </w:r>
      <w:r>
        <w:rPr>
          <w:color w:val="6A8759"/>
        </w:rPr>
        <w:br/>
      </w:r>
      <w:r>
        <w:rPr>
          <w:color w:val="A9B7C6"/>
        </w:rPr>
        <w:t xml:space="preserve">diccionario = </w:t>
      </w:r>
      <w:proofErr w:type="spellStart"/>
      <w:r>
        <w:rPr>
          <w:color w:val="A9B7C6"/>
        </w:rPr>
        <w:t>df.to_dict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orient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records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registro </w:t>
      </w:r>
      <w:r>
        <w:rPr>
          <w:color w:val="CC7832"/>
        </w:rPr>
        <w:t xml:space="preserve">in </w:t>
      </w:r>
      <w:r>
        <w:rPr>
          <w:color w:val="A9B7C6"/>
        </w:rPr>
        <w:t>diccionario: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(registro)</w:t>
      </w:r>
    </w:p>
    <w:p w14:paraId="6D654A34" w14:textId="77777777" w:rsidR="004D2D7A" w:rsidRDefault="004D2D7A" w:rsidP="001D4018"/>
    <w:p w14:paraId="408B4D5B" w14:textId="77777777" w:rsidR="0071346B" w:rsidRDefault="0071346B" w:rsidP="001D4018"/>
    <w:p w14:paraId="541179AA" w14:textId="77777777" w:rsidR="0071346B" w:rsidRPr="0071346B" w:rsidRDefault="0071346B" w:rsidP="0071346B">
      <w:pPr>
        <w:pStyle w:val="Ttulo2"/>
        <w:spacing w:before="240" w:after="240"/>
        <w:jc w:val="both"/>
      </w:pPr>
      <w:r w:rsidRPr="0071346B">
        <w:t xml:space="preserve">Calcula el promedio de una columna específica en un </w:t>
      </w:r>
      <w:proofErr w:type="spellStart"/>
      <w:r w:rsidRPr="0071346B">
        <w:t>DataFrame</w:t>
      </w:r>
      <w:proofErr w:type="spellEnd"/>
    </w:p>
    <w:p w14:paraId="5C6B9356" w14:textId="3F6BE6C5" w:rsidR="0071346B" w:rsidRDefault="002F258B" w:rsidP="001D4018">
      <w:r>
        <w:rPr>
          <w:noProof/>
        </w:rPr>
        <w:drawing>
          <wp:inline distT="0" distB="0" distL="0" distR="0" wp14:anchorId="78214F6F" wp14:editId="127F79AF">
            <wp:extent cx="3596640" cy="341376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B131" w14:textId="77777777" w:rsidR="002F258B" w:rsidRDefault="002F258B" w:rsidP="001D4018"/>
    <w:p w14:paraId="7110168E" w14:textId="77777777" w:rsidR="002F258B" w:rsidRDefault="002F258B" w:rsidP="001D4018"/>
    <w:p w14:paraId="1BE2F553" w14:textId="77777777" w:rsidR="002F258B" w:rsidRDefault="002F258B" w:rsidP="001D4018"/>
    <w:p w14:paraId="6E46DDC0" w14:textId="77777777" w:rsidR="002F258B" w:rsidRDefault="002F258B" w:rsidP="001D4018"/>
    <w:p w14:paraId="7673F7DE" w14:textId="77777777" w:rsidR="002F258B" w:rsidRDefault="002F258B" w:rsidP="001D4018"/>
    <w:p w14:paraId="62299342" w14:textId="45A37352" w:rsidR="002F258B" w:rsidRDefault="002F258B" w:rsidP="002F258B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Crear un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t xml:space="preserve"> a partir de un diccionario</w:t>
      </w:r>
      <w:r>
        <w:rPr>
          <w:color w:val="808080"/>
        </w:rPr>
        <w:br/>
      </w:r>
      <w:r>
        <w:rPr>
          <w:color w:val="A9B7C6"/>
        </w:rPr>
        <w:t>datos0 = {</w:t>
      </w:r>
      <w:r>
        <w:rPr>
          <w:color w:val="6A8759"/>
        </w:rPr>
        <w:t>'Nombre'</w:t>
      </w:r>
      <w:r>
        <w:rPr>
          <w:color w:val="A9B7C6"/>
        </w:rPr>
        <w:t>: [</w:t>
      </w:r>
      <w:r>
        <w:rPr>
          <w:color w:val="6A8759"/>
        </w:rPr>
        <w:t>'Juan'</w:t>
      </w:r>
      <w:r>
        <w:rPr>
          <w:color w:val="CC7832"/>
        </w:rPr>
        <w:t xml:space="preserve">, </w:t>
      </w:r>
      <w:r>
        <w:rPr>
          <w:color w:val="6A8759"/>
        </w:rPr>
        <w:t>'María'</w:t>
      </w:r>
      <w:r>
        <w:rPr>
          <w:color w:val="CC7832"/>
        </w:rPr>
        <w:t xml:space="preserve">, </w:t>
      </w:r>
      <w:r>
        <w:rPr>
          <w:color w:val="6A8759"/>
        </w:rPr>
        <w:t>'Pedro'</w:t>
      </w:r>
      <w:r>
        <w:rPr>
          <w:color w:val="CC7832"/>
        </w:rPr>
        <w:t xml:space="preserve">, </w:t>
      </w:r>
      <w:r>
        <w:rPr>
          <w:color w:val="6A8759"/>
        </w:rPr>
        <w:t>'Ana'</w:t>
      </w:r>
      <w:r>
        <w:rPr>
          <w:color w:val="CC7832"/>
        </w:rPr>
        <w:t xml:space="preserve">, </w:t>
      </w:r>
      <w:r>
        <w:rPr>
          <w:color w:val="6A8759"/>
        </w:rPr>
        <w:t>'Luis'</w:t>
      </w:r>
      <w:r>
        <w:rPr>
          <w:color w:val="CC7832"/>
        </w:rPr>
        <w:t xml:space="preserve">, </w:t>
      </w:r>
      <w:r>
        <w:rPr>
          <w:color w:val="6A8759"/>
        </w:rPr>
        <w:t>'Laura'</w:t>
      </w:r>
      <w:r>
        <w:rPr>
          <w:color w:val="CC7832"/>
        </w:rPr>
        <w:t xml:space="preserve">, </w:t>
      </w:r>
      <w:r>
        <w:rPr>
          <w:color w:val="6A8759"/>
        </w:rPr>
        <w:t>'Miguel'</w:t>
      </w:r>
      <w:r>
        <w:rPr>
          <w:color w:val="CC7832"/>
        </w:rPr>
        <w:t xml:space="preserve">, </w:t>
      </w:r>
      <w:r>
        <w:rPr>
          <w:color w:val="6A8759"/>
        </w:rPr>
        <w:t>'Sara'</w:t>
      </w:r>
      <w:r>
        <w:rPr>
          <w:color w:val="CC7832"/>
        </w:rPr>
        <w:t xml:space="preserve">, </w:t>
      </w:r>
      <w:r>
        <w:rPr>
          <w:color w:val="6A8759"/>
        </w:rPr>
        <w:t>'Carlos'</w:t>
      </w:r>
      <w:r>
        <w:rPr>
          <w:color w:val="CC7832"/>
        </w:rPr>
        <w:t xml:space="preserve">, </w:t>
      </w:r>
      <w:r>
        <w:rPr>
          <w:color w:val="6A8759"/>
        </w:rPr>
        <w:t>'Lucía'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'Edad'</w:t>
      </w:r>
      <w:r>
        <w:rPr>
          <w:color w:val="A9B7C6"/>
        </w:rPr>
        <w:t>: [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rPr>
          <w:color w:val="CC7832"/>
        </w:rPr>
        <w:t xml:space="preserve">, 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29</w:t>
      </w:r>
      <w:r>
        <w:rPr>
          <w:color w:val="CC7832"/>
        </w:rPr>
        <w:t xml:space="preserve">, </w:t>
      </w:r>
      <w:r>
        <w:rPr>
          <w:color w:val="6897BB"/>
        </w:rPr>
        <w:t>33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'Ciudad'</w:t>
      </w:r>
      <w:r>
        <w:rPr>
          <w:color w:val="A9B7C6"/>
        </w:rPr>
        <w:t>: [</w:t>
      </w:r>
      <w:r>
        <w:rPr>
          <w:color w:val="6A8759"/>
        </w:rPr>
        <w:t>'Madrid'</w:t>
      </w:r>
      <w:r>
        <w:rPr>
          <w:color w:val="CC7832"/>
        </w:rPr>
        <w:t xml:space="preserve">, </w:t>
      </w:r>
      <w:r>
        <w:rPr>
          <w:color w:val="6A8759"/>
        </w:rPr>
        <w:t>'Barcelona'</w:t>
      </w:r>
      <w:r>
        <w:rPr>
          <w:color w:val="CC7832"/>
        </w:rPr>
        <w:t xml:space="preserve">, </w:t>
      </w:r>
      <w:r>
        <w:rPr>
          <w:color w:val="6A8759"/>
        </w:rPr>
        <w:t>'Sevilla'</w:t>
      </w:r>
      <w:r>
        <w:rPr>
          <w:color w:val="CC7832"/>
        </w:rPr>
        <w:t xml:space="preserve">, </w:t>
      </w:r>
      <w:r>
        <w:rPr>
          <w:color w:val="6A8759"/>
        </w:rPr>
        <w:t>'Valencia'</w:t>
      </w:r>
      <w:r>
        <w:rPr>
          <w:color w:val="CC7832"/>
        </w:rPr>
        <w:t xml:space="preserve">, </w:t>
      </w:r>
      <w:r>
        <w:rPr>
          <w:color w:val="6A8759"/>
        </w:rPr>
        <w:t>'Málaga'</w:t>
      </w:r>
      <w:r>
        <w:rPr>
          <w:color w:val="CC7832"/>
        </w:rPr>
        <w:t xml:space="preserve">, </w:t>
      </w:r>
      <w:r>
        <w:rPr>
          <w:color w:val="6A8759"/>
        </w:rPr>
        <w:t>'Bilbao'</w:t>
      </w:r>
      <w:r>
        <w:rPr>
          <w:color w:val="CC7832"/>
        </w:rPr>
        <w:t xml:space="preserve">, </w:t>
      </w:r>
      <w:r>
        <w:rPr>
          <w:color w:val="6A8759"/>
        </w:rPr>
        <w:t>'Alicante'</w:t>
      </w:r>
      <w:r>
        <w:rPr>
          <w:color w:val="CC7832"/>
        </w:rPr>
        <w:t xml:space="preserve">, </w:t>
      </w:r>
      <w:r>
        <w:rPr>
          <w:color w:val="6A8759"/>
        </w:rPr>
        <w:t>'Granada'</w:t>
      </w:r>
      <w:r>
        <w:rPr>
          <w:color w:val="CC7832"/>
        </w:rPr>
        <w:t xml:space="preserve">, </w:t>
      </w:r>
      <w:r>
        <w:rPr>
          <w:color w:val="6A8759"/>
        </w:rPr>
        <w:t>'Murcia'</w:t>
      </w:r>
      <w:r>
        <w:rPr>
          <w:color w:val="CC7832"/>
        </w:rPr>
        <w:t xml:space="preserve">, </w:t>
      </w:r>
      <w:r>
        <w:rPr>
          <w:color w:val="6A8759"/>
        </w:rPr>
        <w:t>'Zaragoza'</w:t>
      </w:r>
      <w:r>
        <w:rPr>
          <w:color w:val="A9B7C6"/>
        </w:rPr>
        <w:t>]}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(datos0)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Mostrar el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*** DATA FRAME ***'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Agrupar y resumir datos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*** DATA FRAME AGRUPAR Y RESUMIR ***'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df_agrupado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'Edad'</w:t>
      </w:r>
      <w:r>
        <w:rPr>
          <w:color w:val="A9B7C6"/>
        </w:rPr>
        <w:t>].mean()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'Media de edad:'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df_agrupado</w:t>
      </w:r>
      <w:proofErr w:type="spellEnd"/>
      <w:r>
        <w:rPr>
          <w:color w:val="A9B7C6"/>
        </w:rPr>
        <w:t>)</w:t>
      </w:r>
    </w:p>
    <w:p w14:paraId="3EFDD138" w14:textId="77777777" w:rsidR="002F258B" w:rsidRDefault="002F258B" w:rsidP="001D4018"/>
    <w:p w14:paraId="43877337" w14:textId="77777777" w:rsidR="00893A91" w:rsidRDefault="00893A91" w:rsidP="001D4018"/>
    <w:p w14:paraId="6557B1C5" w14:textId="77777777" w:rsidR="00893A91" w:rsidRDefault="00893A91" w:rsidP="001D4018"/>
    <w:p w14:paraId="24F642DD" w14:textId="77777777" w:rsidR="00893A91" w:rsidRDefault="00893A91" w:rsidP="001D4018"/>
    <w:p w14:paraId="5F358C78" w14:textId="77777777" w:rsidR="00893A91" w:rsidRDefault="00893A91" w:rsidP="001D4018"/>
    <w:p w14:paraId="47F96E1D" w14:textId="77777777" w:rsidR="00893A91" w:rsidRDefault="00893A91" w:rsidP="001D4018"/>
    <w:p w14:paraId="3A94285F" w14:textId="77777777" w:rsidR="00893A91" w:rsidRDefault="00893A91" w:rsidP="00893A91">
      <w:pPr>
        <w:pStyle w:val="Ttulo2"/>
        <w:spacing w:before="240" w:after="240"/>
        <w:jc w:val="both"/>
      </w:pPr>
    </w:p>
    <w:p w14:paraId="6BCA6BC8" w14:textId="77777777" w:rsidR="00893A91" w:rsidRPr="00893A91" w:rsidRDefault="00893A91" w:rsidP="00893A91">
      <w:pPr>
        <w:pStyle w:val="Ttulo2"/>
        <w:spacing w:before="240" w:after="240"/>
        <w:jc w:val="both"/>
      </w:pPr>
      <w:r w:rsidRPr="00893A91">
        <w:t xml:space="preserve">Agrupa un </w:t>
      </w:r>
      <w:proofErr w:type="spellStart"/>
      <w:r w:rsidRPr="00893A91">
        <w:t>DataFrame</w:t>
      </w:r>
      <w:proofErr w:type="spellEnd"/>
      <w:r w:rsidRPr="00893A91">
        <w:t xml:space="preserve"> por una columna y muestra la cantidad de registros</w:t>
      </w:r>
      <w:r w:rsidRPr="00893A91">
        <w:br/>
        <w:t>en cada grupo.</w:t>
      </w:r>
    </w:p>
    <w:p w14:paraId="1F929B49" w14:textId="3E9EC3CD" w:rsidR="00893A91" w:rsidRDefault="00893A91" w:rsidP="001D4018">
      <w:r>
        <w:rPr>
          <w:noProof/>
        </w:rPr>
        <w:drawing>
          <wp:inline distT="0" distB="0" distL="0" distR="0" wp14:anchorId="68A68EF1" wp14:editId="0DE11F76">
            <wp:extent cx="3139440" cy="459486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FE89" w14:textId="16F56D1C" w:rsidR="00893A91" w:rsidRDefault="00893A91" w:rsidP="001D4018">
      <w:r>
        <w:rPr>
          <w:noProof/>
        </w:rPr>
        <w:drawing>
          <wp:inline distT="0" distB="0" distL="0" distR="0" wp14:anchorId="670BB370" wp14:editId="2E2EC0F0">
            <wp:extent cx="3147060" cy="22936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743A" w14:textId="77777777" w:rsidR="00893A91" w:rsidRDefault="00893A91" w:rsidP="001D4018"/>
    <w:p w14:paraId="00D9D98C" w14:textId="77777777" w:rsidR="00893A91" w:rsidRDefault="00893A91" w:rsidP="001D4018"/>
    <w:p w14:paraId="5C70372A" w14:textId="77777777" w:rsidR="00893A91" w:rsidRDefault="00893A91" w:rsidP="001D4018"/>
    <w:p w14:paraId="3F1BC284" w14:textId="77777777" w:rsidR="00893A91" w:rsidRDefault="00893A91" w:rsidP="00893A91">
      <w:pPr>
        <w:pStyle w:val="HTMLconformatoprevio"/>
        <w:shd w:val="clear" w:color="auto" w:fill="2B2B2B"/>
        <w:rPr>
          <w:color w:val="A9B7C6"/>
        </w:rPr>
      </w:pPr>
      <w:r>
        <w:rPr>
          <w:color w:val="808080"/>
        </w:rPr>
        <w:t># Day 17 - 21/06/2023</w:t>
      </w:r>
      <w:r>
        <w:rPr>
          <w:color w:val="808080"/>
        </w:rPr>
        <w:br/>
        <w:t xml:space="preserve"># Ejercicios </w:t>
      </w:r>
      <w:proofErr w:type="spellStart"/>
      <w:r>
        <w:rPr>
          <w:color w:val="808080"/>
        </w:rPr>
        <w:t>Libreria</w:t>
      </w:r>
      <w:proofErr w:type="spellEnd"/>
      <w:r>
        <w:rPr>
          <w:color w:val="808080"/>
        </w:rPr>
        <w:t xml:space="preserve"> Panda.docx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pip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install</w:t>
      </w:r>
      <w:proofErr w:type="spellEnd"/>
      <w:r>
        <w:rPr>
          <w:color w:val="808080"/>
        </w:rPr>
        <w:t xml:space="preserve"> panda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lastRenderedPageBreak/>
        <w:t>'''</w:t>
      </w:r>
      <w:r>
        <w:rPr>
          <w:i/>
          <w:iCs/>
          <w:color w:val="629755"/>
        </w:rPr>
        <w:br/>
        <w:t>Ejercicio 5</w:t>
      </w:r>
      <w:r>
        <w:rPr>
          <w:i/>
          <w:iCs/>
          <w:color w:val="629755"/>
        </w:rPr>
        <w:br/>
        <w:t xml:space="preserve">Agrupa un </w:t>
      </w:r>
      <w:proofErr w:type="spellStart"/>
      <w:r>
        <w:rPr>
          <w:i/>
          <w:iCs/>
          <w:color w:val="629755"/>
        </w:rPr>
        <w:t>DataFrame</w:t>
      </w:r>
      <w:proofErr w:type="spellEnd"/>
      <w:r>
        <w:rPr>
          <w:i/>
          <w:iCs/>
          <w:color w:val="629755"/>
        </w:rPr>
        <w:t xml:space="preserve"> por una columna y muestra la cantidad de registros</w:t>
      </w:r>
      <w:r>
        <w:rPr>
          <w:i/>
          <w:iCs/>
          <w:color w:val="629755"/>
        </w:rPr>
        <w:br/>
        <w:t>en cada grupo.</w:t>
      </w:r>
      <w:r>
        <w:rPr>
          <w:i/>
          <w:iCs/>
          <w:color w:val="629755"/>
        </w:rPr>
        <w:br/>
        <w:t>'''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Crear un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t xml:space="preserve"> a partir de un diccionario</w:t>
      </w:r>
      <w:r>
        <w:rPr>
          <w:color w:val="808080"/>
        </w:rPr>
        <w:br/>
      </w:r>
      <w:r>
        <w:rPr>
          <w:color w:val="A9B7C6"/>
        </w:rPr>
        <w:t>datos0 = {</w:t>
      </w:r>
      <w:r>
        <w:rPr>
          <w:color w:val="6A8759"/>
        </w:rPr>
        <w:t>'Nombre'</w:t>
      </w:r>
      <w:r>
        <w:rPr>
          <w:color w:val="A9B7C6"/>
        </w:rPr>
        <w:t>: [</w:t>
      </w:r>
      <w:r>
        <w:rPr>
          <w:color w:val="6A8759"/>
        </w:rPr>
        <w:t>'Juan'</w:t>
      </w:r>
      <w:r>
        <w:rPr>
          <w:color w:val="CC7832"/>
        </w:rPr>
        <w:t xml:space="preserve">, </w:t>
      </w:r>
      <w:r>
        <w:rPr>
          <w:color w:val="6A8759"/>
        </w:rPr>
        <w:t>'María'</w:t>
      </w:r>
      <w:r>
        <w:rPr>
          <w:color w:val="CC7832"/>
        </w:rPr>
        <w:t xml:space="preserve">, </w:t>
      </w:r>
      <w:r>
        <w:rPr>
          <w:color w:val="6A8759"/>
        </w:rPr>
        <w:t>'Pedro'</w:t>
      </w:r>
      <w:r>
        <w:rPr>
          <w:color w:val="CC7832"/>
        </w:rPr>
        <w:t xml:space="preserve">, </w:t>
      </w:r>
      <w:r>
        <w:rPr>
          <w:color w:val="6A8759"/>
        </w:rPr>
        <w:t>'Ana'</w:t>
      </w:r>
      <w:r>
        <w:rPr>
          <w:color w:val="CC7832"/>
        </w:rPr>
        <w:t xml:space="preserve">, </w:t>
      </w:r>
      <w:r>
        <w:rPr>
          <w:color w:val="6A8759"/>
        </w:rPr>
        <w:t>'Luis'</w:t>
      </w:r>
      <w:r>
        <w:rPr>
          <w:color w:val="CC7832"/>
        </w:rPr>
        <w:t xml:space="preserve">, </w:t>
      </w:r>
      <w:r>
        <w:rPr>
          <w:color w:val="6A8759"/>
        </w:rPr>
        <w:t>'Laura'</w:t>
      </w:r>
      <w:r>
        <w:rPr>
          <w:color w:val="CC7832"/>
        </w:rPr>
        <w:t xml:space="preserve">, </w:t>
      </w:r>
      <w:r>
        <w:rPr>
          <w:color w:val="6A8759"/>
        </w:rPr>
        <w:t>'Miguel'</w:t>
      </w:r>
      <w:r>
        <w:rPr>
          <w:color w:val="CC7832"/>
        </w:rPr>
        <w:t xml:space="preserve">, </w:t>
      </w:r>
      <w:r>
        <w:rPr>
          <w:color w:val="6A8759"/>
        </w:rPr>
        <w:t>'Sara'</w:t>
      </w:r>
      <w:r>
        <w:rPr>
          <w:color w:val="CC7832"/>
        </w:rPr>
        <w:t xml:space="preserve">, </w:t>
      </w:r>
      <w:r>
        <w:rPr>
          <w:color w:val="6A8759"/>
        </w:rPr>
        <w:t>'Carlos'</w:t>
      </w:r>
      <w:r>
        <w:rPr>
          <w:color w:val="CC7832"/>
        </w:rPr>
        <w:t xml:space="preserve">, </w:t>
      </w:r>
      <w:r>
        <w:rPr>
          <w:color w:val="6A8759"/>
        </w:rPr>
        <w:t>'Lucía'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'Edad'</w:t>
      </w:r>
      <w:r>
        <w:rPr>
          <w:color w:val="A9B7C6"/>
        </w:rPr>
        <w:t>: [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rPr>
          <w:color w:val="CC7832"/>
        </w:rPr>
        <w:t xml:space="preserve">, 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29</w:t>
      </w:r>
      <w:r>
        <w:rPr>
          <w:color w:val="CC7832"/>
        </w:rPr>
        <w:t xml:space="preserve">, </w:t>
      </w:r>
      <w:r>
        <w:rPr>
          <w:color w:val="6897BB"/>
        </w:rPr>
        <w:t>33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'Ciudad'</w:t>
      </w:r>
      <w:r>
        <w:rPr>
          <w:color w:val="A9B7C6"/>
        </w:rPr>
        <w:t>: [</w:t>
      </w:r>
      <w:r>
        <w:rPr>
          <w:color w:val="6A8759"/>
        </w:rPr>
        <w:t>'Madrid'</w:t>
      </w:r>
      <w:r>
        <w:rPr>
          <w:color w:val="CC7832"/>
        </w:rPr>
        <w:t xml:space="preserve">, </w:t>
      </w:r>
      <w:r>
        <w:rPr>
          <w:color w:val="6A8759"/>
        </w:rPr>
        <w:t>'Bilbao'</w:t>
      </w:r>
      <w:r>
        <w:rPr>
          <w:color w:val="CC7832"/>
        </w:rPr>
        <w:t xml:space="preserve">, </w:t>
      </w:r>
      <w:r>
        <w:rPr>
          <w:color w:val="6A8759"/>
        </w:rPr>
        <w:t>'Sevilla'</w:t>
      </w:r>
      <w:r>
        <w:rPr>
          <w:color w:val="CC7832"/>
        </w:rPr>
        <w:t xml:space="preserve">, </w:t>
      </w:r>
      <w:r>
        <w:rPr>
          <w:color w:val="6A8759"/>
        </w:rPr>
        <w:t>'Valencia'</w:t>
      </w:r>
      <w:r>
        <w:rPr>
          <w:color w:val="CC7832"/>
        </w:rPr>
        <w:t xml:space="preserve">, </w:t>
      </w:r>
      <w:r>
        <w:rPr>
          <w:color w:val="6A8759"/>
        </w:rPr>
        <w:t>'Málaga'</w:t>
      </w:r>
      <w:r>
        <w:rPr>
          <w:color w:val="CC7832"/>
        </w:rPr>
        <w:t xml:space="preserve">, </w:t>
      </w:r>
      <w:r>
        <w:rPr>
          <w:color w:val="6A8759"/>
        </w:rPr>
        <w:t>'Bilbao'</w:t>
      </w:r>
      <w:r>
        <w:rPr>
          <w:color w:val="CC7832"/>
        </w:rPr>
        <w:t xml:space="preserve">, </w:t>
      </w:r>
      <w:r>
        <w:rPr>
          <w:color w:val="6A8759"/>
        </w:rPr>
        <w:t>'Madrid'</w:t>
      </w:r>
      <w:r>
        <w:rPr>
          <w:color w:val="CC7832"/>
        </w:rPr>
        <w:t xml:space="preserve">, </w:t>
      </w:r>
      <w:r>
        <w:rPr>
          <w:color w:val="6A8759"/>
        </w:rPr>
        <w:t>'Bilbao'</w:t>
      </w:r>
      <w:r>
        <w:rPr>
          <w:color w:val="CC7832"/>
        </w:rPr>
        <w:t xml:space="preserve">, </w:t>
      </w:r>
      <w:r>
        <w:rPr>
          <w:color w:val="6A8759"/>
        </w:rPr>
        <w:t>'Zaragoza'</w:t>
      </w:r>
      <w:r>
        <w:rPr>
          <w:color w:val="CC7832"/>
        </w:rPr>
        <w:t xml:space="preserve">, </w:t>
      </w:r>
      <w:r>
        <w:rPr>
          <w:color w:val="6A8759"/>
        </w:rPr>
        <w:t>'Zaragoza'</w:t>
      </w:r>
      <w:r>
        <w:rPr>
          <w:color w:val="A9B7C6"/>
        </w:rPr>
        <w:t>]}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(datos0)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Mostrar el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*** DATA FRAME: SORTED ***'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df.sort_values</w:t>
      </w:r>
      <w:proofErr w:type="spellEnd"/>
      <w:r>
        <w:rPr>
          <w:color w:val="A9B7C6"/>
        </w:rPr>
        <w:t>(</w:t>
      </w:r>
      <w:r>
        <w:rPr>
          <w:color w:val="6A8759"/>
        </w:rPr>
        <w:t>'Ciudad'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Filtrar filas basado en una condición</w:t>
      </w:r>
      <w:r>
        <w:rPr>
          <w:color w:val="808080"/>
        </w:rPr>
        <w:br/>
        <w:t># Agrupar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*** DATA FRAME AGRUPAR 1***'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df_agrupado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df.groupby</w:t>
      </w:r>
      <w:proofErr w:type="spellEnd"/>
      <w:r>
        <w:rPr>
          <w:color w:val="A9B7C6"/>
        </w:rPr>
        <w:t>(</w:t>
      </w:r>
      <w:r>
        <w:rPr>
          <w:color w:val="6A8759"/>
        </w:rPr>
        <w:t>'Ciudad'</w:t>
      </w:r>
      <w:r>
        <w:rPr>
          <w:color w:val="A9B7C6"/>
        </w:rPr>
        <w:t>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df_agrupado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*** DATA FRAME AGRUPAR 2***'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#reset_index: La función ha devuelto el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t xml:space="preserve"> con un nuevo índice</w:t>
      </w:r>
      <w:r>
        <w:rPr>
          <w:color w:val="808080"/>
        </w:rPr>
        <w:br/>
      </w:r>
      <w:proofErr w:type="spellStart"/>
      <w:r>
        <w:rPr>
          <w:color w:val="A9B7C6"/>
        </w:rPr>
        <w:t>df_agrupado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df.groupby</w:t>
      </w:r>
      <w:proofErr w:type="spellEnd"/>
      <w:r>
        <w:rPr>
          <w:color w:val="A9B7C6"/>
        </w:rPr>
        <w:t>(</w:t>
      </w:r>
      <w:r>
        <w:rPr>
          <w:color w:val="6A8759"/>
        </w:rPr>
        <w:t>'Ciudad'</w:t>
      </w:r>
      <w:r>
        <w:rPr>
          <w:color w:val="A9B7C6"/>
        </w:rPr>
        <w:t>)[</w:t>
      </w:r>
      <w:r>
        <w:rPr>
          <w:color w:val="6A8759"/>
        </w:rPr>
        <w:t>'Edad'</w:t>
      </w:r>
      <w:r>
        <w:rPr>
          <w:color w:val="A9B7C6"/>
        </w:rPr>
        <w:t>].mean().</w:t>
      </w:r>
      <w:proofErr w:type="spellStart"/>
      <w:r>
        <w:rPr>
          <w:color w:val="A9B7C6"/>
        </w:rPr>
        <w:t>reset_index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'Media Edad'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df_agrupado</w:t>
      </w:r>
      <w:proofErr w:type="spellEnd"/>
      <w:r>
        <w:rPr>
          <w:color w:val="A9B7C6"/>
        </w:rPr>
        <w:t>)</w:t>
      </w:r>
    </w:p>
    <w:p w14:paraId="41DC86DA" w14:textId="77777777" w:rsidR="00893A91" w:rsidRPr="001D4018" w:rsidRDefault="00893A91" w:rsidP="001D4018"/>
    <w:sectPr w:rsidR="00893A91" w:rsidRPr="001D4018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F02D8" w14:textId="77777777" w:rsidR="00B51D76" w:rsidRDefault="00B51D76">
      <w:r>
        <w:separator/>
      </w:r>
    </w:p>
  </w:endnote>
  <w:endnote w:type="continuationSeparator" w:id="0">
    <w:p w14:paraId="714CFC55" w14:textId="77777777" w:rsidR="00B51D76" w:rsidRDefault="00B5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227E2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5EE6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D19DC" w14:textId="77777777" w:rsidR="00B51D76" w:rsidRDefault="00B51D76">
      <w:r>
        <w:separator/>
      </w:r>
    </w:p>
  </w:footnote>
  <w:footnote w:type="continuationSeparator" w:id="0">
    <w:p w14:paraId="72499153" w14:textId="77777777" w:rsidR="00B51D76" w:rsidRDefault="00B51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65B94" w14:textId="77777777" w:rsidR="00C9152C" w:rsidRPr="00C9152C" w:rsidRDefault="007D2A5C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25568AEE" wp14:editId="041C8C27">
          <wp:extent cx="678180" cy="387169"/>
          <wp:effectExtent l="0" t="0" r="762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s-Apache-Spar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796" cy="394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BIG DATA</w:t>
    </w:r>
  </w:p>
  <w:p w14:paraId="7C341255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40621"/>
    <w:multiLevelType w:val="hybridMultilevel"/>
    <w:tmpl w:val="C0EA4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C7791"/>
    <w:multiLevelType w:val="hybridMultilevel"/>
    <w:tmpl w:val="89945FD6"/>
    <w:lvl w:ilvl="0" w:tplc="0C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816A7"/>
    <w:multiLevelType w:val="hybridMultilevel"/>
    <w:tmpl w:val="D48CB7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161C1"/>
    <w:multiLevelType w:val="hybridMultilevel"/>
    <w:tmpl w:val="D48CB7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E7516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9" w15:restartNumberingAfterBreak="0">
    <w:nsid w:val="1F61170E"/>
    <w:multiLevelType w:val="hybridMultilevel"/>
    <w:tmpl w:val="2CFE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23399"/>
    <w:multiLevelType w:val="hybridMultilevel"/>
    <w:tmpl w:val="D48CB7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44054"/>
    <w:multiLevelType w:val="hybridMultilevel"/>
    <w:tmpl w:val="D48CB7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815C7"/>
    <w:multiLevelType w:val="hybridMultilevel"/>
    <w:tmpl w:val="D48CB7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408F5"/>
    <w:multiLevelType w:val="hybridMultilevel"/>
    <w:tmpl w:val="D48CB7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267C6F"/>
    <w:multiLevelType w:val="hybridMultilevel"/>
    <w:tmpl w:val="D48CB7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16D95"/>
    <w:multiLevelType w:val="hybridMultilevel"/>
    <w:tmpl w:val="BDACF47A"/>
    <w:lvl w:ilvl="0" w:tplc="831E9ED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F004A"/>
    <w:multiLevelType w:val="hybridMultilevel"/>
    <w:tmpl w:val="D48CB7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595354"/>
    <w:multiLevelType w:val="hybridMultilevel"/>
    <w:tmpl w:val="C0EA4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1F7FF5"/>
    <w:multiLevelType w:val="hybridMultilevel"/>
    <w:tmpl w:val="D48CB7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02B13"/>
    <w:multiLevelType w:val="hybridMultilevel"/>
    <w:tmpl w:val="D48CB7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A6627"/>
    <w:multiLevelType w:val="hybridMultilevel"/>
    <w:tmpl w:val="32A697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A7EAF"/>
    <w:multiLevelType w:val="hybridMultilevel"/>
    <w:tmpl w:val="C93483FA"/>
    <w:lvl w:ilvl="0" w:tplc="2AC2DF5E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55BD5"/>
    <w:multiLevelType w:val="hybridMultilevel"/>
    <w:tmpl w:val="9B440C52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24515"/>
    <w:multiLevelType w:val="hybridMultilevel"/>
    <w:tmpl w:val="B8F29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162817">
    <w:abstractNumId w:val="0"/>
  </w:num>
  <w:num w:numId="2" w16cid:durableId="331185307">
    <w:abstractNumId w:val="14"/>
  </w:num>
  <w:num w:numId="3" w16cid:durableId="759252339">
    <w:abstractNumId w:val="18"/>
  </w:num>
  <w:num w:numId="4" w16cid:durableId="671373356">
    <w:abstractNumId w:val="24"/>
  </w:num>
  <w:num w:numId="5" w16cid:durableId="2047487449">
    <w:abstractNumId w:val="16"/>
  </w:num>
  <w:num w:numId="6" w16cid:durableId="2089687547">
    <w:abstractNumId w:val="44"/>
  </w:num>
  <w:num w:numId="7" w16cid:durableId="455754189">
    <w:abstractNumId w:val="34"/>
  </w:num>
  <w:num w:numId="8" w16cid:durableId="900864720">
    <w:abstractNumId w:val="13"/>
  </w:num>
  <w:num w:numId="9" w16cid:durableId="1288048454">
    <w:abstractNumId w:val="17"/>
  </w:num>
  <w:num w:numId="10" w16cid:durableId="219563023">
    <w:abstractNumId w:val="33"/>
  </w:num>
  <w:num w:numId="11" w16cid:durableId="1938559160">
    <w:abstractNumId w:val="36"/>
  </w:num>
  <w:num w:numId="12" w16cid:durableId="1265847723">
    <w:abstractNumId w:val="41"/>
  </w:num>
  <w:num w:numId="13" w16cid:durableId="923875922">
    <w:abstractNumId w:val="39"/>
  </w:num>
  <w:num w:numId="14" w16cid:durableId="2088844629">
    <w:abstractNumId w:val="20"/>
  </w:num>
  <w:num w:numId="15" w16cid:durableId="578372082">
    <w:abstractNumId w:val="28"/>
  </w:num>
  <w:num w:numId="16" w16cid:durableId="2070104896">
    <w:abstractNumId w:val="27"/>
  </w:num>
  <w:num w:numId="17" w16cid:durableId="1683164711">
    <w:abstractNumId w:val="19"/>
  </w:num>
  <w:num w:numId="18" w16cid:durableId="1786583303">
    <w:abstractNumId w:val="2"/>
  </w:num>
  <w:num w:numId="19" w16cid:durableId="167252629">
    <w:abstractNumId w:val="42"/>
  </w:num>
  <w:num w:numId="20" w16cid:durableId="1167400482">
    <w:abstractNumId w:val="21"/>
  </w:num>
  <w:num w:numId="21" w16cid:durableId="1860508193">
    <w:abstractNumId w:val="4"/>
  </w:num>
  <w:num w:numId="22" w16cid:durableId="912348763">
    <w:abstractNumId w:val="32"/>
  </w:num>
  <w:num w:numId="23" w16cid:durableId="654453228">
    <w:abstractNumId w:val="6"/>
  </w:num>
  <w:num w:numId="24" w16cid:durableId="632102311">
    <w:abstractNumId w:val="30"/>
  </w:num>
  <w:num w:numId="25" w16cid:durableId="198594122">
    <w:abstractNumId w:val="35"/>
  </w:num>
  <w:num w:numId="26" w16cid:durableId="503470694">
    <w:abstractNumId w:val="8"/>
  </w:num>
  <w:num w:numId="27" w16cid:durableId="299844242">
    <w:abstractNumId w:val="43"/>
  </w:num>
  <w:num w:numId="28" w16cid:durableId="885995283">
    <w:abstractNumId w:val="1"/>
  </w:num>
  <w:num w:numId="29" w16cid:durableId="719062238">
    <w:abstractNumId w:val="26"/>
  </w:num>
  <w:num w:numId="30" w16cid:durableId="1383486194">
    <w:abstractNumId w:val="9"/>
  </w:num>
  <w:num w:numId="31" w16cid:durableId="1809934199">
    <w:abstractNumId w:val="40"/>
  </w:num>
  <w:num w:numId="32" w16cid:durableId="147719915">
    <w:abstractNumId w:val="37"/>
  </w:num>
  <w:num w:numId="33" w16cid:durableId="1486823318">
    <w:abstractNumId w:val="10"/>
  </w:num>
  <w:num w:numId="34" w16cid:durableId="1722166112">
    <w:abstractNumId w:val="15"/>
  </w:num>
  <w:num w:numId="35" w16cid:durableId="255792362">
    <w:abstractNumId w:val="11"/>
  </w:num>
  <w:num w:numId="36" w16cid:durableId="943223572">
    <w:abstractNumId w:val="5"/>
  </w:num>
  <w:num w:numId="37" w16cid:durableId="1242980705">
    <w:abstractNumId w:val="25"/>
  </w:num>
  <w:num w:numId="38" w16cid:durableId="470562970">
    <w:abstractNumId w:val="7"/>
  </w:num>
  <w:num w:numId="39" w16cid:durableId="1877427160">
    <w:abstractNumId w:val="31"/>
  </w:num>
  <w:num w:numId="40" w16cid:durableId="1464351178">
    <w:abstractNumId w:val="3"/>
  </w:num>
  <w:num w:numId="41" w16cid:durableId="2069182694">
    <w:abstractNumId w:val="38"/>
  </w:num>
  <w:num w:numId="42" w16cid:durableId="500513122">
    <w:abstractNumId w:val="29"/>
  </w:num>
  <w:num w:numId="43" w16cid:durableId="262881079">
    <w:abstractNumId w:val="12"/>
  </w:num>
  <w:num w:numId="44" w16cid:durableId="2079747978">
    <w:abstractNumId w:val="22"/>
  </w:num>
  <w:num w:numId="45" w16cid:durableId="6001408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76A2D"/>
    <w:rsid w:val="00080BE0"/>
    <w:rsid w:val="00086188"/>
    <w:rsid w:val="000939D0"/>
    <w:rsid w:val="000974EC"/>
    <w:rsid w:val="000A0FB9"/>
    <w:rsid w:val="000B4511"/>
    <w:rsid w:val="001171F0"/>
    <w:rsid w:val="00123CAD"/>
    <w:rsid w:val="0013291A"/>
    <w:rsid w:val="00147DD9"/>
    <w:rsid w:val="00156231"/>
    <w:rsid w:val="00163730"/>
    <w:rsid w:val="00174323"/>
    <w:rsid w:val="00175649"/>
    <w:rsid w:val="00181371"/>
    <w:rsid w:val="00187084"/>
    <w:rsid w:val="00187D83"/>
    <w:rsid w:val="0019305C"/>
    <w:rsid w:val="001B49A8"/>
    <w:rsid w:val="001C19BE"/>
    <w:rsid w:val="001C5ECC"/>
    <w:rsid w:val="001D4018"/>
    <w:rsid w:val="001E7762"/>
    <w:rsid w:val="0020039E"/>
    <w:rsid w:val="002043A7"/>
    <w:rsid w:val="00217A1C"/>
    <w:rsid w:val="00220489"/>
    <w:rsid w:val="00222381"/>
    <w:rsid w:val="00235CF5"/>
    <w:rsid w:val="0024181C"/>
    <w:rsid w:val="0024284A"/>
    <w:rsid w:val="002441D8"/>
    <w:rsid w:val="002444F8"/>
    <w:rsid w:val="00244B53"/>
    <w:rsid w:val="00251745"/>
    <w:rsid w:val="00263511"/>
    <w:rsid w:val="002668F0"/>
    <w:rsid w:val="002701E6"/>
    <w:rsid w:val="00272922"/>
    <w:rsid w:val="00283280"/>
    <w:rsid w:val="00284818"/>
    <w:rsid w:val="002848F6"/>
    <w:rsid w:val="00285E7E"/>
    <w:rsid w:val="002A59C8"/>
    <w:rsid w:val="002B1E2F"/>
    <w:rsid w:val="002C1C22"/>
    <w:rsid w:val="002D0892"/>
    <w:rsid w:val="002D2450"/>
    <w:rsid w:val="002D489F"/>
    <w:rsid w:val="002D5110"/>
    <w:rsid w:val="002D695B"/>
    <w:rsid w:val="002E3F14"/>
    <w:rsid w:val="002F1E8F"/>
    <w:rsid w:val="002F22A2"/>
    <w:rsid w:val="002F258B"/>
    <w:rsid w:val="002F424F"/>
    <w:rsid w:val="002F4581"/>
    <w:rsid w:val="003005BC"/>
    <w:rsid w:val="003160E4"/>
    <w:rsid w:val="0033160A"/>
    <w:rsid w:val="0033297F"/>
    <w:rsid w:val="00336111"/>
    <w:rsid w:val="00340241"/>
    <w:rsid w:val="00342037"/>
    <w:rsid w:val="003422D7"/>
    <w:rsid w:val="003479C5"/>
    <w:rsid w:val="003534FA"/>
    <w:rsid w:val="00355F8C"/>
    <w:rsid w:val="0037536A"/>
    <w:rsid w:val="003774C8"/>
    <w:rsid w:val="00377D6C"/>
    <w:rsid w:val="0038087F"/>
    <w:rsid w:val="0038545D"/>
    <w:rsid w:val="003909E1"/>
    <w:rsid w:val="00390E45"/>
    <w:rsid w:val="003A6A06"/>
    <w:rsid w:val="003A6C81"/>
    <w:rsid w:val="003E5A28"/>
    <w:rsid w:val="003E6415"/>
    <w:rsid w:val="003E6EA6"/>
    <w:rsid w:val="003E77E3"/>
    <w:rsid w:val="003F1A7B"/>
    <w:rsid w:val="00404B97"/>
    <w:rsid w:val="00421242"/>
    <w:rsid w:val="0042523C"/>
    <w:rsid w:val="00432567"/>
    <w:rsid w:val="00437FFB"/>
    <w:rsid w:val="00450C60"/>
    <w:rsid w:val="004518E6"/>
    <w:rsid w:val="00460895"/>
    <w:rsid w:val="00461C9C"/>
    <w:rsid w:val="00462D5F"/>
    <w:rsid w:val="0047264C"/>
    <w:rsid w:val="00485513"/>
    <w:rsid w:val="00485B5B"/>
    <w:rsid w:val="004906AC"/>
    <w:rsid w:val="00491512"/>
    <w:rsid w:val="004963E7"/>
    <w:rsid w:val="004A076D"/>
    <w:rsid w:val="004A56AF"/>
    <w:rsid w:val="004B1655"/>
    <w:rsid w:val="004B6472"/>
    <w:rsid w:val="004D0C25"/>
    <w:rsid w:val="004D2D7A"/>
    <w:rsid w:val="004F4018"/>
    <w:rsid w:val="0050189A"/>
    <w:rsid w:val="005224EC"/>
    <w:rsid w:val="0052589E"/>
    <w:rsid w:val="00532E0A"/>
    <w:rsid w:val="00535F58"/>
    <w:rsid w:val="00543FB5"/>
    <w:rsid w:val="005539B8"/>
    <w:rsid w:val="00557755"/>
    <w:rsid w:val="005675AC"/>
    <w:rsid w:val="00567898"/>
    <w:rsid w:val="00594720"/>
    <w:rsid w:val="005A1080"/>
    <w:rsid w:val="005A4A42"/>
    <w:rsid w:val="005A63A3"/>
    <w:rsid w:val="005B5CE4"/>
    <w:rsid w:val="005B7B67"/>
    <w:rsid w:val="005C61C4"/>
    <w:rsid w:val="005C6699"/>
    <w:rsid w:val="005C7E46"/>
    <w:rsid w:val="005D2CA0"/>
    <w:rsid w:val="005D47D9"/>
    <w:rsid w:val="005D6F63"/>
    <w:rsid w:val="005E1445"/>
    <w:rsid w:val="00602EAF"/>
    <w:rsid w:val="0060357D"/>
    <w:rsid w:val="00605FF0"/>
    <w:rsid w:val="006108EC"/>
    <w:rsid w:val="00633D65"/>
    <w:rsid w:val="00636F9A"/>
    <w:rsid w:val="00655F20"/>
    <w:rsid w:val="00661B5B"/>
    <w:rsid w:val="006672A9"/>
    <w:rsid w:val="00670ABA"/>
    <w:rsid w:val="00682E8A"/>
    <w:rsid w:val="0069121B"/>
    <w:rsid w:val="006913CA"/>
    <w:rsid w:val="00691555"/>
    <w:rsid w:val="006D2231"/>
    <w:rsid w:val="006D7B24"/>
    <w:rsid w:val="006F7DE3"/>
    <w:rsid w:val="00711BE9"/>
    <w:rsid w:val="0071346B"/>
    <w:rsid w:val="00716390"/>
    <w:rsid w:val="007172AD"/>
    <w:rsid w:val="00721275"/>
    <w:rsid w:val="00725420"/>
    <w:rsid w:val="00726C30"/>
    <w:rsid w:val="007312ED"/>
    <w:rsid w:val="0073475D"/>
    <w:rsid w:val="00737594"/>
    <w:rsid w:val="007440F6"/>
    <w:rsid w:val="0074628B"/>
    <w:rsid w:val="00761EE7"/>
    <w:rsid w:val="00774501"/>
    <w:rsid w:val="00775DD1"/>
    <w:rsid w:val="0077641A"/>
    <w:rsid w:val="00780C46"/>
    <w:rsid w:val="007963F6"/>
    <w:rsid w:val="007A4056"/>
    <w:rsid w:val="007A51CC"/>
    <w:rsid w:val="007A7C34"/>
    <w:rsid w:val="007B5BC3"/>
    <w:rsid w:val="007B6C04"/>
    <w:rsid w:val="007B7B47"/>
    <w:rsid w:val="007C7DF8"/>
    <w:rsid w:val="007D2A5C"/>
    <w:rsid w:val="007E439A"/>
    <w:rsid w:val="007F0D57"/>
    <w:rsid w:val="007F23A6"/>
    <w:rsid w:val="008017CD"/>
    <w:rsid w:val="00804687"/>
    <w:rsid w:val="0080552F"/>
    <w:rsid w:val="00815603"/>
    <w:rsid w:val="00825131"/>
    <w:rsid w:val="008301B6"/>
    <w:rsid w:val="00834B7F"/>
    <w:rsid w:val="008363B4"/>
    <w:rsid w:val="008401BD"/>
    <w:rsid w:val="00844A25"/>
    <w:rsid w:val="0084627D"/>
    <w:rsid w:val="0085351F"/>
    <w:rsid w:val="008644C5"/>
    <w:rsid w:val="0086638F"/>
    <w:rsid w:val="0087350B"/>
    <w:rsid w:val="00876737"/>
    <w:rsid w:val="0089245B"/>
    <w:rsid w:val="0089268A"/>
    <w:rsid w:val="00893A91"/>
    <w:rsid w:val="00893AA9"/>
    <w:rsid w:val="008960A1"/>
    <w:rsid w:val="008B01E2"/>
    <w:rsid w:val="008C426C"/>
    <w:rsid w:val="008C5D70"/>
    <w:rsid w:val="008C6368"/>
    <w:rsid w:val="008D3266"/>
    <w:rsid w:val="008D621B"/>
    <w:rsid w:val="008F436A"/>
    <w:rsid w:val="00901F7D"/>
    <w:rsid w:val="009117CA"/>
    <w:rsid w:val="00914FD8"/>
    <w:rsid w:val="00924A74"/>
    <w:rsid w:val="00924DA0"/>
    <w:rsid w:val="00932A32"/>
    <w:rsid w:val="0094306C"/>
    <w:rsid w:val="00950130"/>
    <w:rsid w:val="00953E5A"/>
    <w:rsid w:val="00960506"/>
    <w:rsid w:val="009605C2"/>
    <w:rsid w:val="00966B44"/>
    <w:rsid w:val="00971456"/>
    <w:rsid w:val="00982D49"/>
    <w:rsid w:val="0099009C"/>
    <w:rsid w:val="00993300"/>
    <w:rsid w:val="009A377C"/>
    <w:rsid w:val="009C7B3C"/>
    <w:rsid w:val="009D7C7F"/>
    <w:rsid w:val="009E0108"/>
    <w:rsid w:val="009E64CE"/>
    <w:rsid w:val="009F2AF8"/>
    <w:rsid w:val="009F6834"/>
    <w:rsid w:val="00A01E85"/>
    <w:rsid w:val="00A11CA3"/>
    <w:rsid w:val="00A265B9"/>
    <w:rsid w:val="00A33B99"/>
    <w:rsid w:val="00A35A0A"/>
    <w:rsid w:val="00A35D1A"/>
    <w:rsid w:val="00A4260B"/>
    <w:rsid w:val="00A42D5A"/>
    <w:rsid w:val="00A47BC8"/>
    <w:rsid w:val="00A5590E"/>
    <w:rsid w:val="00A55ABB"/>
    <w:rsid w:val="00A57A6D"/>
    <w:rsid w:val="00A72EE6"/>
    <w:rsid w:val="00A77379"/>
    <w:rsid w:val="00AA00C3"/>
    <w:rsid w:val="00AA339F"/>
    <w:rsid w:val="00AA5599"/>
    <w:rsid w:val="00AA5B8F"/>
    <w:rsid w:val="00AB471B"/>
    <w:rsid w:val="00AB737B"/>
    <w:rsid w:val="00AC1B0F"/>
    <w:rsid w:val="00AC3519"/>
    <w:rsid w:val="00AE2261"/>
    <w:rsid w:val="00AE4771"/>
    <w:rsid w:val="00B071AC"/>
    <w:rsid w:val="00B24D89"/>
    <w:rsid w:val="00B34A17"/>
    <w:rsid w:val="00B36536"/>
    <w:rsid w:val="00B41ADB"/>
    <w:rsid w:val="00B4385E"/>
    <w:rsid w:val="00B51D76"/>
    <w:rsid w:val="00B534D8"/>
    <w:rsid w:val="00B575F7"/>
    <w:rsid w:val="00B57E07"/>
    <w:rsid w:val="00B87BA1"/>
    <w:rsid w:val="00B90C27"/>
    <w:rsid w:val="00BA3A8D"/>
    <w:rsid w:val="00BA3F54"/>
    <w:rsid w:val="00BA7ACC"/>
    <w:rsid w:val="00BD1C10"/>
    <w:rsid w:val="00BD3043"/>
    <w:rsid w:val="00BE50D5"/>
    <w:rsid w:val="00BF28BE"/>
    <w:rsid w:val="00BF3336"/>
    <w:rsid w:val="00BF7F06"/>
    <w:rsid w:val="00C05851"/>
    <w:rsid w:val="00C1077E"/>
    <w:rsid w:val="00C16E66"/>
    <w:rsid w:val="00C22A5F"/>
    <w:rsid w:val="00C346A5"/>
    <w:rsid w:val="00C40282"/>
    <w:rsid w:val="00C41B49"/>
    <w:rsid w:val="00C41DA8"/>
    <w:rsid w:val="00C43760"/>
    <w:rsid w:val="00C55924"/>
    <w:rsid w:val="00C565B3"/>
    <w:rsid w:val="00C70E0B"/>
    <w:rsid w:val="00C71037"/>
    <w:rsid w:val="00C9152C"/>
    <w:rsid w:val="00C931CC"/>
    <w:rsid w:val="00CA0839"/>
    <w:rsid w:val="00CA5814"/>
    <w:rsid w:val="00CC5C29"/>
    <w:rsid w:val="00CD10C5"/>
    <w:rsid w:val="00CD54CD"/>
    <w:rsid w:val="00CE1544"/>
    <w:rsid w:val="00CE7441"/>
    <w:rsid w:val="00CF1FD9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52821"/>
    <w:rsid w:val="00D61E7F"/>
    <w:rsid w:val="00D85EE6"/>
    <w:rsid w:val="00D86408"/>
    <w:rsid w:val="00D87C8C"/>
    <w:rsid w:val="00DA25CB"/>
    <w:rsid w:val="00DC3DB5"/>
    <w:rsid w:val="00DD37F5"/>
    <w:rsid w:val="00DD45B0"/>
    <w:rsid w:val="00DD5AF4"/>
    <w:rsid w:val="00DE16F8"/>
    <w:rsid w:val="00DE277E"/>
    <w:rsid w:val="00DE3B8A"/>
    <w:rsid w:val="00DE66FE"/>
    <w:rsid w:val="00DE71F8"/>
    <w:rsid w:val="00DF6D55"/>
    <w:rsid w:val="00DF7D90"/>
    <w:rsid w:val="00E052D0"/>
    <w:rsid w:val="00E15A09"/>
    <w:rsid w:val="00E26329"/>
    <w:rsid w:val="00E31DC9"/>
    <w:rsid w:val="00E32D3D"/>
    <w:rsid w:val="00E47678"/>
    <w:rsid w:val="00E543A9"/>
    <w:rsid w:val="00E60177"/>
    <w:rsid w:val="00E67273"/>
    <w:rsid w:val="00E71267"/>
    <w:rsid w:val="00E9069C"/>
    <w:rsid w:val="00E93165"/>
    <w:rsid w:val="00EA0D36"/>
    <w:rsid w:val="00EA2966"/>
    <w:rsid w:val="00EA3521"/>
    <w:rsid w:val="00EC369C"/>
    <w:rsid w:val="00EC3AC7"/>
    <w:rsid w:val="00ED6EF4"/>
    <w:rsid w:val="00ED7E83"/>
    <w:rsid w:val="00EE35C2"/>
    <w:rsid w:val="00EE4DEB"/>
    <w:rsid w:val="00EF42A7"/>
    <w:rsid w:val="00F00EFA"/>
    <w:rsid w:val="00F103A5"/>
    <w:rsid w:val="00F11D0E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1B30"/>
    <w:rsid w:val="00F63440"/>
    <w:rsid w:val="00F711CD"/>
    <w:rsid w:val="00F94B08"/>
    <w:rsid w:val="00FB30F8"/>
    <w:rsid w:val="00FC7A5B"/>
    <w:rsid w:val="00FD136B"/>
    <w:rsid w:val="00FD7567"/>
    <w:rsid w:val="00FE6798"/>
    <w:rsid w:val="00FE7D68"/>
    <w:rsid w:val="00FE7D69"/>
    <w:rsid w:val="00FF1E0C"/>
    <w:rsid w:val="00FF1EE6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50D076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C7B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AF591-0AB1-4A08-A5E2-AB1ABDD36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124</TotalTime>
  <Pages>8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</dc:creator>
  <cp:keywords/>
  <cp:lastModifiedBy>Alejandro Galindo Ramiro</cp:lastModifiedBy>
  <cp:revision>59</cp:revision>
  <cp:lastPrinted>2009-06-26T08:37:00Z</cp:lastPrinted>
  <dcterms:created xsi:type="dcterms:W3CDTF">2020-07-06T13:40:00Z</dcterms:created>
  <dcterms:modified xsi:type="dcterms:W3CDTF">2024-12-17T10:21:00Z</dcterms:modified>
  <cp:category>ASP NET</cp:category>
</cp:coreProperties>
</file>